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0"/>
        <w:gridCol w:w="1115"/>
        <w:gridCol w:w="324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348DA6A" w:rsidR="00547F36" w:rsidRPr="001E6010" w:rsidRDefault="00C2219B">
            <w:pPr>
              <w:pStyle w:val="Informazionisullostudente"/>
            </w:pPr>
            <w:r>
              <w:t xml:space="preserve">Mariangela 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34C04AD" w:rsidR="00547F36" w:rsidRPr="001E6010" w:rsidRDefault="00C2219B">
            <w:pPr>
              <w:pStyle w:val="Informazionisullostudente"/>
            </w:pPr>
            <w:r>
              <w:t>Leone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3C479B3" w:rsidR="00547F36" w:rsidRPr="001E6010" w:rsidRDefault="00C2219B">
            <w:pPr>
              <w:pStyle w:val="Informazionisullostudente"/>
            </w:pPr>
            <w:r>
              <w:t>6/08/21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4B52B1CB" w:rsidR="006234C7" w:rsidRDefault="00C2219B" w:rsidP="006234C7">
      <w:pPr>
        <w:ind w:left="360"/>
        <w:rPr>
          <w:lang w:val="it-IT"/>
        </w:rPr>
      </w:pPr>
      <w:r>
        <w:rPr>
          <w:lang w:val="it-IT"/>
        </w:rPr>
        <w:t xml:space="preserve">Un web Service è un’app progettata per permettere l’interoperabilità tra pc diversi, sia che questi siano connessi alle stessa rete locale o che si trovino in un contesto distribuito, mirati allo scambio di dati; hanno due caratteristiche principali: </w:t>
      </w:r>
    </w:p>
    <w:p w14:paraId="3E7B8E2A" w14:textId="06171811" w:rsidR="005D3A03" w:rsidRDefault="005D3A03" w:rsidP="006234C7">
      <w:pPr>
        <w:ind w:left="360"/>
        <w:rPr>
          <w:lang w:val="it-IT"/>
        </w:rPr>
      </w:pPr>
      <w:r>
        <w:rPr>
          <w:lang w:val="it-IT"/>
        </w:rPr>
        <w:t>-multipiattaforma: un servizio web si appoggia a standard per essere usato da servizi diversi;</w:t>
      </w:r>
    </w:p>
    <w:p w14:paraId="3F030537" w14:textId="3C03DF84" w:rsidR="005D3A03" w:rsidRPr="00087B65" w:rsidRDefault="005D3A03" w:rsidP="006234C7">
      <w:pPr>
        <w:ind w:left="360"/>
        <w:rPr>
          <w:lang w:val="it-IT"/>
        </w:rPr>
      </w:pPr>
      <w:r>
        <w:rPr>
          <w:lang w:val="it-IT"/>
        </w:rPr>
        <w:t>-condivisione: il servixzio web non è unico ma è disponibile a molti client in modo contemporaneo.</w:t>
      </w: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0E483A53" w:rsidR="006234C7" w:rsidRPr="00087B65" w:rsidRDefault="005D3A03" w:rsidP="006234C7">
      <w:pPr>
        <w:ind w:left="360"/>
        <w:rPr>
          <w:lang w:val="it-IT"/>
        </w:rPr>
      </w:pPr>
      <w:r>
        <w:rPr>
          <w:lang w:val="it-IT"/>
        </w:rPr>
        <w:t>HTTP response è formato da un headers</w:t>
      </w:r>
      <w:r w:rsidR="009267E0">
        <w:rPr>
          <w:lang w:val="it-IT"/>
        </w:rPr>
        <w:t>,</w:t>
      </w:r>
      <w:r>
        <w:rPr>
          <w:lang w:val="it-IT"/>
        </w:rPr>
        <w:t>body</w:t>
      </w:r>
      <w:r w:rsidR="009267E0">
        <w:rPr>
          <w:lang w:val="it-IT"/>
        </w:rPr>
        <w:t>, veriodne http e status code.</w:t>
      </w: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3780B579" w14:textId="77777777" w:rsidR="009267E0" w:rsidRPr="009267E0" w:rsidRDefault="009267E0" w:rsidP="009267E0">
      <w:pPr>
        <w:ind w:left="360"/>
        <w:rPr>
          <w:lang w:val="it-IT"/>
        </w:rPr>
      </w:pPr>
      <w:r w:rsidRPr="009267E0">
        <w:rPr>
          <w:lang w:val="it-IT"/>
        </w:rPr>
        <w:t xml:space="preserve">Il DataContract è un accordo tra il servizio e il ciente per poter scambiare i dati in modo astratto. </w:t>
      </w:r>
    </w:p>
    <w:p w14:paraId="1292BC56" w14:textId="5FBEB53A" w:rsidR="009267E0" w:rsidRDefault="009267E0" w:rsidP="009267E0">
      <w:pPr>
        <w:ind w:left="360"/>
        <w:rPr>
          <w:lang w:val="it-IT"/>
        </w:rPr>
      </w:pPr>
      <w:r w:rsidRPr="009267E0">
        <w:rPr>
          <w:lang w:val="it-IT"/>
        </w:rPr>
        <w:t>OperationContract rappresenta i metodi che un servizio esponde all’esterno.</w:t>
      </w:r>
    </w:p>
    <w:p w14:paraId="46A7BA13" w14:textId="2109CF2E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64E0EB9C" w14:textId="2D215BE8" w:rsidR="006234C7" w:rsidRPr="003A4A56" w:rsidRDefault="005D3A03" w:rsidP="006234C7">
      <w:pPr>
        <w:ind w:left="360"/>
        <w:rPr>
          <w:lang w:val="it-IT"/>
        </w:rPr>
      </w:pPr>
      <w:r>
        <w:rPr>
          <w:lang w:val="it-IT"/>
        </w:rPr>
        <w:t>I verbi vengono usati per fare l’accesso ai dati, effettuano delle chiamate</w:t>
      </w:r>
      <w:r w:rsidR="009267E0">
        <w:rPr>
          <w:lang w:val="it-IT"/>
        </w:rPr>
        <w:t xml:space="preserve">. </w:t>
      </w:r>
      <w:r w:rsidR="009267E0" w:rsidRPr="009267E0">
        <w:rPr>
          <w:lang w:val="it-IT"/>
        </w:rPr>
        <w:t>I verbi principali sono: GET, POST, PUT, DELETE, PATCH.</w:t>
      </w: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r w:rsidRPr="00B80776">
        <w:rPr>
          <w:rFonts w:cstheme="minorHAnsi"/>
          <w:i/>
          <w:iCs/>
          <w:lang w:val="en-US"/>
        </w:rPr>
        <w:t>CodiceCliente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2BCA" w14:textId="77777777" w:rsidR="00E515A5" w:rsidRDefault="00E515A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E306295" w14:textId="77777777" w:rsidR="00E515A5" w:rsidRDefault="00E515A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64E9" w14:textId="77777777" w:rsidR="00E515A5" w:rsidRDefault="00E515A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A65F845" w14:textId="77777777" w:rsidR="00E515A5" w:rsidRDefault="00E515A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D3A03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267E0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2219B"/>
    <w:rsid w:val="00C329F9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15A5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322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Mariangela Leone (c)</cp:lastModifiedBy>
  <cp:revision>33</cp:revision>
  <cp:lastPrinted>2004-01-22T16:32:00Z</cp:lastPrinted>
  <dcterms:created xsi:type="dcterms:W3CDTF">2020-11-06T14:31:00Z</dcterms:created>
  <dcterms:modified xsi:type="dcterms:W3CDTF">2021-08-06T12:24:00Z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